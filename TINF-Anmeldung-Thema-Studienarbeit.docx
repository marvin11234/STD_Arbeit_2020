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99"/>
  <w:body>
    <w:p w14:paraId="0776ACF5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6ED5E714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F0ECD53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3575755B" wp14:editId="7623E40B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15E7A1BA" w14:textId="77777777" w:rsidR="00856A4E" w:rsidRPr="006F3735" w:rsidRDefault="00856A4E">
      <w:pPr>
        <w:pStyle w:val="Comment"/>
        <w:rPr>
          <w:vanish w:val="0"/>
        </w:rPr>
      </w:pPr>
    </w:p>
    <w:p w14:paraId="7234155D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532484D9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r w:rsidR="00722147">
        <w:rPr>
          <w:b/>
          <w:szCs w:val="24"/>
          <w:lang w:val="fr-FR"/>
        </w:rPr>
        <w:t>Theorie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3B09609C" w14:textId="77777777" w:rsidR="00856A4E" w:rsidRDefault="00856A4E">
      <w:pPr>
        <w:pStyle w:val="Comment"/>
        <w:rPr>
          <w:vanish w:val="0"/>
        </w:rPr>
      </w:pPr>
    </w:p>
    <w:p w14:paraId="71CC0A19" w14:textId="77777777"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043B8496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6196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7EBF" w14:textId="7EAF7DC6" w:rsidR="008F2810" w:rsidRPr="00E708C4" w:rsidRDefault="009500C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Marvin Böck, 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35BA0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D4BA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C7F9" w14:textId="7649E64E" w:rsidR="008F2810" w:rsidRPr="00E708C4" w:rsidRDefault="009500CA" w:rsidP="009500CA">
            <w:pPr>
              <w:tabs>
                <w:tab w:val="left" w:pos="2270"/>
              </w:tabs>
              <w:spacing w:before="120" w:after="120"/>
            </w:pPr>
            <w:r>
              <w:t xml:space="preserve">Markus </w:t>
            </w:r>
            <w:proofErr w:type="spellStart"/>
            <w:r>
              <w:t>Rei</w:t>
            </w:r>
            <w:r w:rsidR="00B43886">
              <w:t>s</w:t>
            </w:r>
            <w:r>
              <w:t>chel</w:t>
            </w:r>
            <w:proofErr w:type="spellEnd"/>
          </w:p>
        </w:tc>
      </w:tr>
      <w:tr w:rsidR="008F2810" w:rsidRPr="0043387C" w14:paraId="3739A961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A5A1BF8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031C" w14:textId="49FEA58B" w:rsidR="008F2810" w:rsidRPr="00E708C4" w:rsidRDefault="009500C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TINF18B3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4397E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0E550A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eMail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0CE1384D" w14:textId="2DA187F5" w:rsidR="0043387C" w:rsidRPr="00E708C4" w:rsidRDefault="009500CA" w:rsidP="0043387C">
            <w:pPr>
              <w:tabs>
                <w:tab w:val="left" w:pos="2270"/>
              </w:tabs>
              <w:spacing w:before="120" w:after="120"/>
            </w:pPr>
            <w:r>
              <w:t>Markus.Reischel@kit.edu</w:t>
            </w:r>
          </w:p>
        </w:tc>
      </w:tr>
      <w:tr w:rsidR="00D73782" w:rsidRPr="0043387C" w14:paraId="062EB991" w14:textId="77777777">
        <w:tc>
          <w:tcPr>
            <w:tcW w:w="1842" w:type="dxa"/>
            <w:tcBorders>
              <w:top w:val="single" w:sz="4" w:space="0" w:color="auto"/>
            </w:tcBorders>
          </w:tcPr>
          <w:p w14:paraId="3A23CC0D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0A57D216" w14:textId="2D7919C7" w:rsidR="00D73782" w:rsidRPr="00E708C4" w:rsidRDefault="009500C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Niklas Rajsp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2354C8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74785EBC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D74995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49919A62" w14:textId="77777777" w:rsidR="008F2810" w:rsidRDefault="008F2810">
      <w:pPr>
        <w:pStyle w:val="Comment"/>
        <w:rPr>
          <w:vanish w:val="0"/>
        </w:rPr>
      </w:pPr>
    </w:p>
    <w:p w14:paraId="71DC8FF8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4662D4FC" w14:textId="77777777">
        <w:trPr>
          <w:trHeight w:val="454"/>
        </w:trPr>
        <w:tc>
          <w:tcPr>
            <w:tcW w:w="2268" w:type="dxa"/>
            <w:vAlign w:val="center"/>
          </w:tcPr>
          <w:p w14:paraId="358C0C4A" w14:textId="77777777" w:rsidR="009F4D93" w:rsidRDefault="009F4D93" w:rsidP="001F0B65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58C03BA3" w14:textId="77777777" w:rsidR="009F4D93" w:rsidRPr="006F3735" w:rsidRDefault="009F4D93" w:rsidP="001F0B65">
            <w:pPr>
              <w:pStyle w:val="PTabelle"/>
            </w:pPr>
          </w:p>
          <w:p w14:paraId="61BCC45D" w14:textId="20320910" w:rsidR="009F4D93" w:rsidRPr="006F3735" w:rsidRDefault="009500CA" w:rsidP="001F0B65">
            <w:pPr>
              <w:pStyle w:val="PTabelle"/>
            </w:pPr>
            <w:r>
              <w:t>Auswertung von Datensätzen zum autonomen Fahren</w:t>
            </w:r>
          </w:p>
          <w:p w14:paraId="21C6100F" w14:textId="77777777" w:rsidR="009F4D93" w:rsidRPr="006F3735" w:rsidRDefault="009F4D93" w:rsidP="001F0B65">
            <w:pPr>
              <w:pStyle w:val="PTabelle"/>
            </w:pPr>
          </w:p>
        </w:tc>
      </w:tr>
      <w:tr w:rsidR="0043387C" w14:paraId="3E92B319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909A" w14:textId="77777777" w:rsidR="0043387C" w:rsidRPr="00F66F45" w:rsidRDefault="0043387C" w:rsidP="001F0B65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419B" w14:textId="575DA929" w:rsidR="0043387C" w:rsidRPr="006F3735" w:rsidRDefault="009500CA" w:rsidP="001F0B65">
            <w:pPr>
              <w:pStyle w:val="PTabelle"/>
            </w:pPr>
            <w:r>
              <w:t>Studienarbeit</w:t>
            </w:r>
          </w:p>
        </w:tc>
      </w:tr>
      <w:tr w:rsidR="009F4D93" w:rsidRPr="009F4D93" w14:paraId="6BF37CBB" w14:textId="77777777">
        <w:trPr>
          <w:trHeight w:val="454"/>
        </w:trPr>
        <w:tc>
          <w:tcPr>
            <w:tcW w:w="2268" w:type="dxa"/>
            <w:vAlign w:val="center"/>
          </w:tcPr>
          <w:p w14:paraId="1CED8D1E" w14:textId="77777777" w:rsidR="009F4D93" w:rsidRPr="009F4D93" w:rsidRDefault="009F4D93" w:rsidP="001F0B65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604B72DE" w14:textId="77777777" w:rsidR="009F4D93" w:rsidRPr="006F3735" w:rsidRDefault="009F4D93" w:rsidP="001F0B65">
            <w:pPr>
              <w:pStyle w:val="PTabelle"/>
            </w:pPr>
          </w:p>
          <w:p w14:paraId="2F731851" w14:textId="0377DCF1" w:rsidR="009F4D93" w:rsidRDefault="001F0B65" w:rsidP="001F0B65">
            <w:pPr>
              <w:pStyle w:val="PTabelle"/>
            </w:pPr>
            <w:r>
              <w:t>Im autonomen Fahren gibt es vielfältige Probleme, wie z.B. das Erkennen von anderen Fahrzeugen oder das Bewerten von Straßenunebenheiten, welche automatisiert zu lösen sind.</w:t>
            </w:r>
          </w:p>
          <w:p w14:paraId="224914A8" w14:textId="024330B7" w:rsidR="0022294F" w:rsidRDefault="001F0B65" w:rsidP="001F0B65">
            <w:pPr>
              <w:pStyle w:val="PTabelle"/>
            </w:pPr>
            <w:r>
              <w:t xml:space="preserve">Die </w:t>
            </w:r>
            <w:r w:rsidR="0022294F">
              <w:t>beim autonomen Fahren werden riesige Datensätzen generiert.</w:t>
            </w:r>
            <w:r>
              <w:t xml:space="preserve"> </w:t>
            </w:r>
          </w:p>
          <w:p w14:paraId="779F5BAF" w14:textId="77777777" w:rsidR="0022294F" w:rsidRDefault="001F0B65" w:rsidP="001F0B65">
            <w:pPr>
              <w:pStyle w:val="PTabelle"/>
            </w:pPr>
            <w:r>
              <w:t xml:space="preserve">Für das automatisierte Verarbeiten werden verschiedene Algorithmen verwendet, welche im Zuge dieser Arbeit </w:t>
            </w:r>
            <w:r w:rsidR="005A3FF7">
              <w:t>a</w:t>
            </w:r>
            <w:r>
              <w:t xml:space="preserve">usgewertet und </w:t>
            </w:r>
            <w:r w:rsidR="005A3FF7">
              <w:t>k</w:t>
            </w:r>
            <w:r>
              <w:t>ategorisiert werden sollen.</w:t>
            </w:r>
            <w:r w:rsidR="0022294F">
              <w:t xml:space="preserve"> </w:t>
            </w:r>
          </w:p>
          <w:p w14:paraId="7D0C9F9E" w14:textId="63535F5E" w:rsidR="001F0B65" w:rsidRPr="006F3735" w:rsidRDefault="0022294F" w:rsidP="001F0B65">
            <w:pPr>
              <w:pStyle w:val="PTabelle"/>
            </w:pPr>
            <w:r>
              <w:t>Des Weiteren sollen verschiedene Datensätze gesichtet, kategorisiert und analysiert werden.</w:t>
            </w:r>
          </w:p>
          <w:p w14:paraId="084F7977" w14:textId="77777777" w:rsidR="009F4D93" w:rsidRPr="009F4D93" w:rsidRDefault="009F4D93" w:rsidP="001F0B65">
            <w:pPr>
              <w:pStyle w:val="PTabelle"/>
            </w:pPr>
          </w:p>
        </w:tc>
      </w:tr>
      <w:tr w:rsidR="009F4D93" w:rsidRPr="009F4D93" w14:paraId="301DB6B8" w14:textId="77777777">
        <w:trPr>
          <w:trHeight w:val="454"/>
        </w:trPr>
        <w:tc>
          <w:tcPr>
            <w:tcW w:w="2268" w:type="dxa"/>
            <w:vAlign w:val="center"/>
          </w:tcPr>
          <w:p w14:paraId="7704FC1B" w14:textId="77777777" w:rsidR="009F4D93" w:rsidRDefault="009F4D93" w:rsidP="001F0B65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1548807D" w14:textId="77777777" w:rsidR="009F4D93" w:rsidRPr="006F3735" w:rsidRDefault="009F4D93" w:rsidP="001F0B65">
            <w:pPr>
              <w:pStyle w:val="PTabelle"/>
            </w:pPr>
          </w:p>
          <w:p w14:paraId="1975E573" w14:textId="107E814D" w:rsidR="009F4D93" w:rsidRDefault="009500CA" w:rsidP="001F0B65">
            <w:pPr>
              <w:pStyle w:val="PTabelle"/>
              <w:numPr>
                <w:ilvl w:val="0"/>
                <w:numId w:val="1"/>
              </w:numPr>
            </w:pPr>
            <w:r>
              <w:t>Recherche bzgl. öffentlich zugänglicher Datensätze</w:t>
            </w:r>
          </w:p>
          <w:p w14:paraId="60332CE1" w14:textId="67F08E48" w:rsidR="0022294F" w:rsidRDefault="0022294F" w:rsidP="001F0B65">
            <w:pPr>
              <w:pStyle w:val="PTabelle"/>
              <w:numPr>
                <w:ilvl w:val="0"/>
                <w:numId w:val="1"/>
              </w:numPr>
            </w:pPr>
            <w:r>
              <w:t>Analyse und Kategorisierung der Datensätze</w:t>
            </w:r>
          </w:p>
          <w:p w14:paraId="32BF69B2" w14:textId="128F4FBA" w:rsidR="009500CA" w:rsidRDefault="001F0B65" w:rsidP="001F0B65">
            <w:pPr>
              <w:pStyle w:val="PTabelle"/>
              <w:numPr>
                <w:ilvl w:val="0"/>
                <w:numId w:val="1"/>
              </w:numPr>
            </w:pPr>
            <w:r>
              <w:t xml:space="preserve">Recherche zu </w:t>
            </w:r>
            <w:r w:rsidR="0022294F" w:rsidRPr="0022294F">
              <w:t>Auswertealgorithmen</w:t>
            </w:r>
          </w:p>
          <w:p w14:paraId="2F6FAA88" w14:textId="5B211CB9" w:rsidR="00037743" w:rsidRPr="006F3735" w:rsidRDefault="0022294F" w:rsidP="000D5398">
            <w:pPr>
              <w:pStyle w:val="PTabelle"/>
              <w:numPr>
                <w:ilvl w:val="0"/>
                <w:numId w:val="1"/>
              </w:numPr>
            </w:pPr>
            <w:r>
              <w:t>Beispielhafte Auswertung mit den zuvor erarbeiteten Methoden</w:t>
            </w:r>
          </w:p>
          <w:p w14:paraId="69EDE2F1" w14:textId="77777777" w:rsidR="009F4D93" w:rsidRPr="006F3735" w:rsidRDefault="009F4D93" w:rsidP="001F0B65">
            <w:pPr>
              <w:pStyle w:val="PTabelle"/>
            </w:pPr>
          </w:p>
          <w:p w14:paraId="662838F3" w14:textId="77777777" w:rsidR="009F4D93" w:rsidRPr="006F3735" w:rsidRDefault="009F4D93" w:rsidP="001F0B65">
            <w:pPr>
              <w:pStyle w:val="PTabelle"/>
            </w:pPr>
          </w:p>
        </w:tc>
      </w:tr>
      <w:tr w:rsidR="00F66F45" w14:paraId="1045F02C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6EA8" w14:textId="77777777" w:rsidR="00F66F45" w:rsidRPr="008F2810" w:rsidRDefault="00F66F45" w:rsidP="001F0B65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1D9C" w14:textId="2CF294FF" w:rsidR="00F66F45" w:rsidRPr="006F3735" w:rsidRDefault="009500CA" w:rsidP="001F0B65">
            <w:pPr>
              <w:pStyle w:val="PTabelle"/>
            </w:pPr>
            <w:r>
              <w:t>-</w:t>
            </w:r>
          </w:p>
        </w:tc>
      </w:tr>
      <w:tr w:rsidR="006F3735" w14:paraId="6404D8B3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B7D42" w14:textId="77777777" w:rsidR="006F3735" w:rsidRPr="00F66F45" w:rsidRDefault="006F3735" w:rsidP="001F0B65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2C6F" w14:textId="77777777" w:rsidR="006F3735" w:rsidRPr="006F3735" w:rsidRDefault="006F3735" w:rsidP="001F0B65">
            <w:pPr>
              <w:pStyle w:val="PTabelle"/>
            </w:pPr>
          </w:p>
          <w:p w14:paraId="0D3287E7" w14:textId="4921B391" w:rsidR="0043387C" w:rsidRDefault="009500CA" w:rsidP="001F0B65">
            <w:pPr>
              <w:pStyle w:val="PTabelle"/>
            </w:pPr>
            <w:r>
              <w:t>-</w:t>
            </w:r>
          </w:p>
          <w:p w14:paraId="669459C5" w14:textId="77777777" w:rsidR="0043387C" w:rsidRDefault="0043387C" w:rsidP="001F0B65">
            <w:pPr>
              <w:pStyle w:val="PTabelle"/>
            </w:pPr>
          </w:p>
          <w:p w14:paraId="6444C4E3" w14:textId="77777777" w:rsidR="0043387C" w:rsidRDefault="0043387C" w:rsidP="001F0B65">
            <w:pPr>
              <w:pStyle w:val="PTabelle"/>
            </w:pPr>
          </w:p>
          <w:p w14:paraId="3D422F00" w14:textId="77777777" w:rsidR="0043387C" w:rsidRPr="006F3735" w:rsidRDefault="0043387C" w:rsidP="001F0B65">
            <w:pPr>
              <w:pStyle w:val="PTabelle"/>
            </w:pPr>
          </w:p>
          <w:p w14:paraId="2F11FA7A" w14:textId="77777777" w:rsidR="006F3735" w:rsidRPr="006F3735" w:rsidRDefault="006F3735" w:rsidP="001F0B65">
            <w:pPr>
              <w:pStyle w:val="PTabelle"/>
            </w:pPr>
          </w:p>
          <w:p w14:paraId="5FC2EE3D" w14:textId="77777777" w:rsidR="006F3735" w:rsidRPr="006F3735" w:rsidRDefault="006F3735" w:rsidP="001F0B65">
            <w:pPr>
              <w:pStyle w:val="PTabelle"/>
            </w:pPr>
          </w:p>
          <w:p w14:paraId="543A84C8" w14:textId="77777777" w:rsidR="006F3735" w:rsidRPr="006F3735" w:rsidRDefault="006F3735" w:rsidP="001F0B65">
            <w:pPr>
              <w:pStyle w:val="PTabelle"/>
            </w:pPr>
          </w:p>
        </w:tc>
      </w:tr>
    </w:tbl>
    <w:p w14:paraId="28FA4862" w14:textId="77777777" w:rsidR="00856A4E" w:rsidRPr="008F2810" w:rsidRDefault="00856A4E" w:rsidP="008F2810">
      <w:pPr>
        <w:rPr>
          <w:sz w:val="20"/>
        </w:rPr>
      </w:pPr>
    </w:p>
    <w:p w14:paraId="24B7AD06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C4A5E" w14:textId="77777777" w:rsidR="00FE3FCC" w:rsidRDefault="00FE3FCC" w:rsidP="00962ACC">
      <w:pPr>
        <w:pStyle w:val="Comment"/>
      </w:pPr>
      <w:r>
        <w:separator/>
      </w:r>
    </w:p>
  </w:endnote>
  <w:endnote w:type="continuationSeparator" w:id="0">
    <w:p w14:paraId="6AEFE090" w14:textId="77777777" w:rsidR="00FE3FCC" w:rsidRDefault="00FE3FCC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0FA9C" w14:textId="77777777"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B331" w14:textId="08F7C6CD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B43886">
      <w:rPr>
        <w:snapToGrid w:val="0"/>
      </w:rPr>
      <w:t>30.09.20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147A6" w14:textId="77777777"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7BDDB" w14:textId="77777777" w:rsidR="00FE3FCC" w:rsidRDefault="00FE3FCC" w:rsidP="00962ACC">
      <w:pPr>
        <w:pStyle w:val="Comment"/>
      </w:pPr>
      <w:r>
        <w:separator/>
      </w:r>
    </w:p>
  </w:footnote>
  <w:footnote w:type="continuationSeparator" w:id="0">
    <w:p w14:paraId="752A2361" w14:textId="77777777" w:rsidR="00FE3FCC" w:rsidRDefault="00FE3FCC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1B2D9" w14:textId="77777777"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1C9E5809" w14:textId="77777777">
      <w:tc>
        <w:tcPr>
          <w:tcW w:w="2700" w:type="dxa"/>
        </w:tcPr>
        <w:p w14:paraId="3EFDA066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1946C317" wp14:editId="4AB70C0B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22FF4405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35E13AE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1A4251E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588E" w14:textId="77777777"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05DF9"/>
    <w:multiLevelType w:val="hybridMultilevel"/>
    <w:tmpl w:val="BC4A1A24"/>
    <w:lvl w:ilvl="0" w:tplc="709C96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A2AD0"/>
    <w:rsid w:val="001C1E12"/>
    <w:rsid w:val="001C27F7"/>
    <w:rsid w:val="001F0B65"/>
    <w:rsid w:val="0022294F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5A3FF7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500CA"/>
    <w:rsid w:val="00962ACC"/>
    <w:rsid w:val="0097661F"/>
    <w:rsid w:val="009D5C51"/>
    <w:rsid w:val="009F4D93"/>
    <w:rsid w:val="00A24E70"/>
    <w:rsid w:val="00A67C35"/>
    <w:rsid w:val="00A947E8"/>
    <w:rsid w:val="00B16A9F"/>
    <w:rsid w:val="00B43886"/>
    <w:rsid w:val="00B707F1"/>
    <w:rsid w:val="00BA32DB"/>
    <w:rsid w:val="00BA5D76"/>
    <w:rsid w:val="00BA6779"/>
    <w:rsid w:val="00C326C1"/>
    <w:rsid w:val="00CA5DEF"/>
    <w:rsid w:val="00D16DE8"/>
    <w:rsid w:val="00D73782"/>
    <w:rsid w:val="00DF4618"/>
    <w:rsid w:val="00DF635A"/>
    <w:rsid w:val="00E46AA9"/>
    <w:rsid w:val="00E82AEB"/>
    <w:rsid w:val="00E90E48"/>
    <w:rsid w:val="00EA69DC"/>
    <w:rsid w:val="00EB2539"/>
    <w:rsid w:val="00F15880"/>
    <w:rsid w:val="00F613FB"/>
    <w:rsid w:val="00F66F45"/>
    <w:rsid w:val="00FB0E86"/>
    <w:rsid w:val="00FE3FCC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B48EA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1F0B65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1F0B65"/>
    <w:rPr>
      <w:rFonts w:ascii="Arial" w:hAnsi="Arial"/>
      <w:b/>
      <w:bCs/>
      <w:sz w:val="18"/>
      <w:szCs w:val="18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1173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Niklas Rajsp</cp:lastModifiedBy>
  <cp:revision>5</cp:revision>
  <cp:lastPrinted>2009-08-06T14:39:00Z</cp:lastPrinted>
  <dcterms:created xsi:type="dcterms:W3CDTF">2020-09-29T13:08:00Z</dcterms:created>
  <dcterms:modified xsi:type="dcterms:W3CDTF">2020-10-01T07:29:00Z</dcterms:modified>
</cp:coreProperties>
</file>